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3285134"/>
        <w:docPartObj>
          <w:docPartGallery w:val="Cover Pages"/>
          <w:docPartUnique/>
        </w:docPartObj>
      </w:sdtPr>
      <w:sdtEndPr>
        <w:rPr>
          <w:kern w:val="28"/>
          <w:sz w:val="72"/>
          <w:szCs w:val="72"/>
        </w:rPr>
      </w:sdtEndPr>
      <w:sdtContent>
        <w:p w:rsidR="007D7DF0" w:rsidRDefault="007D7DF0"/>
        <w:tbl>
          <w:tblPr>
            <w:tblpPr w:leftFromText="187" w:rightFromText="187" w:horzAnchor="margin" w:tblpXSpec="center" w:tblpY="2881"/>
            <w:tblW w:w="3988" w:type="pct"/>
            <w:tblInd w:w="29" w:type="dxa"/>
            <w:tblBorders>
              <w:left w:val="single" w:sz="12" w:space="0" w:color="B01513" w:themeColor="accent1"/>
            </w:tblBorders>
            <w:tblCellMar>
              <w:left w:w="144" w:type="dxa"/>
              <w:right w:w="115" w:type="dxa"/>
            </w:tblCellMar>
            <w:tblLook w:val="04A0" w:firstRow="1" w:lastRow="0" w:firstColumn="1" w:lastColumn="0" w:noHBand="0" w:noVBand="1"/>
          </w:tblPr>
          <w:tblGrid>
            <w:gridCol w:w="7672"/>
          </w:tblGrid>
          <w:tr w:rsidR="007D7DF0" w:rsidTr="00071F35">
            <w:tc>
              <w:tcPr>
                <w:tcW w:w="7672" w:type="dxa"/>
              </w:tcPr>
              <w:sdt>
                <w:sdtPr>
                  <w:rPr>
                    <w:rFonts w:asciiTheme="majorHAnsi" w:eastAsiaTheme="majorEastAsia" w:hAnsiTheme="majorHAnsi" w:cstheme="majorBidi"/>
                    <w:color w:val="B01513" w:themeColor="accent1"/>
                    <w:sz w:val="88"/>
                    <w:szCs w:val="88"/>
                  </w:rPr>
                  <w:alias w:val="Title"/>
                  <w:id w:val="13406919"/>
                  <w:placeholder>
                    <w:docPart w:val="2386DE5546344585856AA77D1585CA32"/>
                  </w:placeholder>
                  <w:dataBinding w:prefixMappings="xmlns:ns0='http://schemas.openxmlformats.org/package/2006/metadata/core-properties' xmlns:ns1='http://purl.org/dc/elements/1.1/'" w:xpath="/ns0:coreProperties[1]/ns1:title[1]" w:storeItemID="{6C3C8BC8-F283-45AE-878A-BAB7291924A1}"/>
                  <w:text/>
                </w:sdtPr>
                <w:sdtContent>
                  <w:p w:rsidR="007D7DF0" w:rsidRDefault="00071F35" w:rsidP="007D7DF0">
                    <w:pPr>
                      <w:pStyle w:val="NoSpacing"/>
                      <w:spacing w:line="216" w:lineRule="auto"/>
                      <w:rPr>
                        <w:rFonts w:asciiTheme="majorHAnsi" w:eastAsiaTheme="majorEastAsia" w:hAnsiTheme="majorHAnsi" w:cstheme="majorBidi"/>
                        <w:color w:val="B01513" w:themeColor="accent1"/>
                        <w:sz w:val="88"/>
                        <w:szCs w:val="88"/>
                      </w:rPr>
                    </w:pPr>
                    <w:r>
                      <w:rPr>
                        <w:rFonts w:asciiTheme="majorHAnsi" w:eastAsiaTheme="majorEastAsia" w:hAnsiTheme="majorHAnsi" w:cstheme="majorBidi"/>
                        <w:color w:val="B01513" w:themeColor="accent1"/>
                        <w:sz w:val="88"/>
                        <w:szCs w:val="88"/>
                      </w:rPr>
                      <w:t>Website Scheduler</w:t>
                    </w:r>
                    <w:r w:rsidR="007D7DF0">
                      <w:rPr>
                        <w:rFonts w:asciiTheme="majorHAnsi" w:eastAsiaTheme="majorEastAsia" w:hAnsiTheme="majorHAnsi" w:cstheme="majorBidi"/>
                        <w:color w:val="B01513" w:themeColor="accent1"/>
                        <w:sz w:val="88"/>
                        <w:szCs w:val="88"/>
                      </w:rPr>
                      <w:t xml:space="preserve"> Project Proposal</w:t>
                    </w:r>
                  </w:p>
                </w:sdtContent>
              </w:sdt>
            </w:tc>
          </w:tr>
          <w:tr w:rsidR="007D7DF0" w:rsidTr="00071F35">
            <w:sdt>
              <w:sdtPr>
                <w:rPr>
                  <w:color w:val="830F0E" w:themeColor="accent1" w:themeShade="BF"/>
                  <w:sz w:val="24"/>
                  <w:szCs w:val="24"/>
                </w:rPr>
                <w:alias w:val="Subtitle"/>
                <w:id w:val="13406923"/>
                <w:placeholder>
                  <w:docPart w:val="606B2ED178B34014AC964070D140B78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D7DF0" w:rsidRDefault="00071F35" w:rsidP="00071F35">
                    <w:pPr>
                      <w:pStyle w:val="NoSpacing"/>
                      <w:rPr>
                        <w:color w:val="830F0E" w:themeColor="accent1" w:themeShade="BF"/>
                        <w:sz w:val="24"/>
                      </w:rPr>
                    </w:pPr>
                    <w:r>
                      <w:rPr>
                        <w:color w:val="830F0E" w:themeColor="accent1" w:themeShade="BF"/>
                        <w:sz w:val="24"/>
                        <w:szCs w:val="24"/>
                      </w:rPr>
                      <w:t>Design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7D7DF0">
            <w:tc>
              <w:tcPr>
                <w:tcW w:w="7221" w:type="dxa"/>
                <w:tcMar>
                  <w:top w:w="216" w:type="dxa"/>
                  <w:left w:w="115" w:type="dxa"/>
                  <w:bottom w:w="216" w:type="dxa"/>
                  <w:right w:w="115" w:type="dxa"/>
                </w:tcMar>
              </w:tcPr>
              <w:sdt>
                <w:sdtPr>
                  <w:rPr>
                    <w:color w:val="B01513" w:themeColor="accent1"/>
                    <w:sz w:val="28"/>
                    <w:szCs w:val="28"/>
                  </w:rPr>
                  <w:alias w:val="Author"/>
                  <w:id w:val="13406928"/>
                  <w:placeholder>
                    <w:docPart w:val="90535319BCBA487A8A0084D7E69775F0"/>
                  </w:placeholder>
                  <w:dataBinding w:prefixMappings="xmlns:ns0='http://schemas.openxmlformats.org/package/2006/metadata/core-properties' xmlns:ns1='http://purl.org/dc/elements/1.1/'" w:xpath="/ns0:coreProperties[1]/ns1:creator[1]" w:storeItemID="{6C3C8BC8-F283-45AE-878A-BAB7291924A1}"/>
                  <w:text/>
                </w:sdtPr>
                <w:sdtContent>
                  <w:p w:rsidR="007D7DF0" w:rsidRDefault="00071F35">
                    <w:pPr>
                      <w:pStyle w:val="NoSpacing"/>
                      <w:rPr>
                        <w:color w:val="B01513" w:themeColor="accent1"/>
                        <w:sz w:val="28"/>
                        <w:szCs w:val="28"/>
                      </w:rPr>
                    </w:pPr>
                    <w:r>
                      <w:rPr>
                        <w:color w:val="B01513" w:themeColor="accent1"/>
                        <w:sz w:val="28"/>
                        <w:szCs w:val="28"/>
                        <w:lang w:val="en-CA"/>
                      </w:rPr>
                      <w:t xml:space="preserve">Wilson </w:t>
                    </w:r>
                    <w:proofErr w:type="spellStart"/>
                    <w:r>
                      <w:rPr>
                        <w:color w:val="B01513" w:themeColor="accent1"/>
                        <w:sz w:val="28"/>
                        <w:szCs w:val="28"/>
                        <w:lang w:val="en-CA"/>
                      </w:rPr>
                      <w:t>Ho</w:t>
                    </w:r>
                    <w:proofErr w:type="spellEnd"/>
                  </w:p>
                </w:sdtContent>
              </w:sdt>
              <w:sdt>
                <w:sdtPr>
                  <w:rPr>
                    <w:color w:val="B01513" w:themeColor="accent1"/>
                    <w:sz w:val="28"/>
                    <w:szCs w:val="28"/>
                  </w:rPr>
                  <w:alias w:val="Date"/>
                  <w:tag w:val="Date"/>
                  <w:id w:val="13406932"/>
                  <w:placeholder>
                    <w:docPart w:val="5779E73C45CD422DB587B0539DB5D022"/>
                  </w:placeholder>
                  <w:dataBinding w:prefixMappings="xmlns:ns0='http://schemas.microsoft.com/office/2006/coverPageProps'" w:xpath="/ns0:CoverPageProperties[1]/ns0:PublishDate[1]" w:storeItemID="{55AF091B-3C7A-41E3-B477-F2FDAA23CFDA}"/>
                  <w:date w:fullDate="2015-12-04T00:00:00Z">
                    <w:dateFormat w:val="M-d-yyyy"/>
                    <w:lid w:val="en-US"/>
                    <w:storeMappedDataAs w:val="dateTime"/>
                    <w:calendar w:val="gregorian"/>
                  </w:date>
                </w:sdtPr>
                <w:sdtContent>
                  <w:p w:rsidR="007D7DF0" w:rsidRDefault="00071F35">
                    <w:pPr>
                      <w:pStyle w:val="NoSpacing"/>
                      <w:rPr>
                        <w:color w:val="B01513" w:themeColor="accent1"/>
                        <w:sz w:val="28"/>
                        <w:szCs w:val="28"/>
                      </w:rPr>
                    </w:pPr>
                    <w:r>
                      <w:rPr>
                        <w:color w:val="B01513" w:themeColor="accent1"/>
                        <w:sz w:val="28"/>
                        <w:szCs w:val="28"/>
                      </w:rPr>
                      <w:t>12-4-2015</w:t>
                    </w:r>
                  </w:p>
                </w:sdtContent>
              </w:sdt>
              <w:p w:rsidR="007D7DF0" w:rsidRDefault="007D7DF0">
                <w:pPr>
                  <w:pStyle w:val="NoSpacing"/>
                  <w:rPr>
                    <w:color w:val="B01513" w:themeColor="accent1"/>
                  </w:rPr>
                </w:pPr>
              </w:p>
            </w:tc>
          </w:tr>
        </w:tbl>
        <w:p w:rsidR="007D7DF0" w:rsidRDefault="007D7DF0">
          <w:pPr>
            <w:rPr>
              <w:rFonts w:asciiTheme="majorHAnsi" w:eastAsiaTheme="majorEastAsia" w:hAnsiTheme="majorHAnsi" w:cstheme="majorBidi"/>
              <w:color w:val="B01513" w:themeColor="accent1"/>
              <w:kern w:val="28"/>
              <w:sz w:val="72"/>
              <w:szCs w:val="72"/>
            </w:rPr>
          </w:pPr>
          <w:r>
            <w:rPr>
              <w:kern w:val="28"/>
              <w:sz w:val="72"/>
              <w:szCs w:val="72"/>
            </w:rPr>
            <w:br w:type="page"/>
          </w:r>
        </w:p>
      </w:sdtContent>
    </w:sdt>
    <w:p w:rsidR="0025008C" w:rsidRDefault="00071F35">
      <w:pPr>
        <w:pStyle w:val="Heading1"/>
        <w:rPr>
          <w:kern w:val="28"/>
          <w:sz w:val="72"/>
          <w:szCs w:val="72"/>
        </w:rPr>
      </w:pPr>
      <w:r>
        <w:rPr>
          <w:kern w:val="28"/>
          <w:sz w:val="72"/>
          <w:szCs w:val="72"/>
        </w:rPr>
        <w:lastRenderedPageBreak/>
        <w:t>Website Scheduler Project</w:t>
      </w:r>
    </w:p>
    <w:p w:rsidR="0025008C" w:rsidRDefault="0025008C" w:rsidP="0025008C">
      <w:pPr>
        <w:pStyle w:val="Heading1"/>
        <w:spacing w:after="240"/>
        <w:rPr>
          <w:sz w:val="32"/>
        </w:rPr>
      </w:pPr>
      <w:r w:rsidRPr="0025008C">
        <w:rPr>
          <w:sz w:val="32"/>
        </w:rPr>
        <w:t>Background</w:t>
      </w:r>
    </w:p>
    <w:p w:rsidR="00071F35" w:rsidRDefault="0025008C" w:rsidP="0025008C">
      <w:pPr>
        <w:rPr>
          <w:rStyle w:val="SubtleEmphasis"/>
        </w:rPr>
      </w:pPr>
      <w:r>
        <w:t>&lt;</w:t>
      </w:r>
      <w:r w:rsidRPr="0025008C">
        <w:rPr>
          <w:rStyle w:val="SubtleEmphasis"/>
        </w:rPr>
        <w:t>Describe</w:t>
      </w:r>
      <w:r>
        <w:rPr>
          <w:rStyle w:val="SubtleEmphasis"/>
        </w:rPr>
        <w:t xml:space="preserve"> the </w:t>
      </w:r>
      <w:r w:rsidR="00025D23">
        <w:rPr>
          <w:rStyle w:val="SubtleEmphasis"/>
        </w:rPr>
        <w:t xml:space="preserve">situation. What is the current system in </w:t>
      </w:r>
      <w:r w:rsidR="00A23F00">
        <w:rPr>
          <w:rStyle w:val="SubtleEmphasis"/>
        </w:rPr>
        <w:t>place?</w:t>
      </w:r>
      <w:r w:rsidR="00025D23">
        <w:rPr>
          <w:rStyle w:val="SubtleEmphasis"/>
        </w:rPr>
        <w:t xml:space="preserve"> Who is using it? Who would benefit from a new system? Who is providing you with the initial data about the system and how was this data provided? What other data gathering methods were used and why</w:t>
      </w:r>
      <w:proofErr w:type="gramStart"/>
      <w:r w:rsidR="00025D23">
        <w:rPr>
          <w:rStyle w:val="SubtleEmphasis"/>
        </w:rPr>
        <w:t>?&gt;</w:t>
      </w:r>
      <w:proofErr w:type="gramEnd"/>
      <w:r w:rsidR="007D7DF0">
        <w:rPr>
          <w:rStyle w:val="SubtleEmphasis"/>
        </w:rPr>
        <w:t xml:space="preserve"> </w:t>
      </w:r>
    </w:p>
    <w:p w:rsidR="007D7DF0" w:rsidRPr="0025008C" w:rsidRDefault="00071F35" w:rsidP="0025008C">
      <w:r>
        <w:t xml:space="preserve">Many small businesses today seem to use a very traditional method of scheduling staff for work, that is writing on paper templates and filling in hours they expect their staff to show up for their shift. Since this isn’t a big issue there isn’t a big demand to improve it, the company still meetings their goals, not subscribing to new software helps cuts expenses, and one master paper copy gets the job done just fine; with a little big of frustration of course.  </w:t>
      </w:r>
      <w:r w:rsidR="0097525D">
        <w:t>The people involved with the current system for scheduling is usually a manager(s) and their employees they manage, by moving to an electronic system this will benefit both managers and their employees in terms of communication. This project will be working closely with a clothing retail store</w:t>
      </w:r>
      <w:r w:rsidR="00DF4468">
        <w:t xml:space="preserve"> called Street</w:t>
      </w:r>
      <w:r w:rsidR="0097525D">
        <w:t xml:space="preserve">, </w:t>
      </w:r>
      <w:r w:rsidR="00B05EB8">
        <w:t>which</w:t>
      </w:r>
      <w:r w:rsidR="0097525D">
        <w:t xml:space="preserve"> still uses </w:t>
      </w:r>
      <w:r w:rsidR="00B05EB8">
        <w:t>paper-scheduling</w:t>
      </w:r>
      <w:r w:rsidR="0097525D">
        <w:t xml:space="preserve"> templates. Data collected will be c</w:t>
      </w:r>
      <w:r w:rsidR="00B05EB8">
        <w:t xml:space="preserve">ollected through interviews from staff and managers, through </w:t>
      </w:r>
      <w:r w:rsidR="0097525D">
        <w:t>voice recordings</w:t>
      </w:r>
      <w:r w:rsidR="00DF4468">
        <w:t>, as well as</w:t>
      </w:r>
      <w:r w:rsidR="0097525D">
        <w:t xml:space="preserve"> on site </w:t>
      </w:r>
      <w:r w:rsidR="00B05EB8">
        <w:t xml:space="preserve">observations to </w:t>
      </w:r>
      <w:r w:rsidR="0097525D">
        <w:t xml:space="preserve">help to help develop the project </w:t>
      </w:r>
    </w:p>
    <w:p w:rsidR="0025008C" w:rsidRDefault="0025008C" w:rsidP="0025008C">
      <w:pPr>
        <w:pStyle w:val="Heading1"/>
        <w:rPr>
          <w:sz w:val="32"/>
        </w:rPr>
      </w:pPr>
      <w:r w:rsidRPr="0025008C">
        <w:rPr>
          <w:sz w:val="32"/>
        </w:rPr>
        <w:t>Problem</w:t>
      </w:r>
    </w:p>
    <w:p w:rsidR="00025D23" w:rsidRDefault="00A23F00" w:rsidP="00025D23">
      <w:pPr>
        <w:rPr>
          <w:rStyle w:val="SubtleEmphasis"/>
        </w:rPr>
      </w:pPr>
      <w:r>
        <w:rPr>
          <w:rStyle w:val="SubtleEmphasis"/>
        </w:rPr>
        <w:t xml:space="preserve">&lt;Describe, again the current system. </w:t>
      </w:r>
      <w:r w:rsidR="00025D23" w:rsidRPr="00A23F00">
        <w:rPr>
          <w:rStyle w:val="SubtleEmphasis"/>
        </w:rPr>
        <w:t xml:space="preserve">What are the limitations to the current system? Explain the cause and effect i.e. inefficient, error-prone, </w:t>
      </w:r>
      <w:r w:rsidRPr="00A23F00">
        <w:rPr>
          <w:rStyle w:val="SubtleEmphasis"/>
        </w:rPr>
        <w:t>confusion, etc. Be very clear about what aspects of the system are causing problems and they adversely affect achievement of the users’ goals, tasks, needs and wants. Give specific examples.</w:t>
      </w:r>
      <w:r>
        <w:rPr>
          <w:rStyle w:val="SubtleEmphasis"/>
        </w:rPr>
        <w:t>&gt;</w:t>
      </w:r>
    </w:p>
    <w:p w:rsidR="007D7DF0" w:rsidRPr="00B05EB8" w:rsidRDefault="00DF4468" w:rsidP="00025D23">
      <w:pPr>
        <w:rPr>
          <w:iCs/>
        </w:rPr>
      </w:pPr>
      <w:r>
        <w:rPr>
          <w:iCs/>
        </w:rPr>
        <w:t>The current system Street uses is through a blank schedule template stored on the computer. This template is then printed out</w:t>
      </w:r>
      <w:proofErr w:type="gramStart"/>
      <w:r>
        <w:rPr>
          <w:iCs/>
        </w:rPr>
        <w:t>,</w:t>
      </w:r>
      <w:proofErr w:type="gramEnd"/>
      <w:r>
        <w:rPr>
          <w:iCs/>
        </w:rPr>
        <w:t xml:space="preserve"> then the staff</w:t>
      </w:r>
      <w:r w:rsidR="00A54346">
        <w:rPr>
          <w:iCs/>
        </w:rPr>
        <w:t>’</w:t>
      </w:r>
      <w:r>
        <w:rPr>
          <w:iCs/>
        </w:rPr>
        <w:t>s names and their hours are filled in along with the dates.</w:t>
      </w:r>
      <w:r w:rsidR="00A54346">
        <w:rPr>
          <w:iCs/>
        </w:rPr>
        <w:t xml:space="preserve">  By doing so, managers have to spend time doing tedious work such as writing in dates and names of staff each time they create a new schedule for the pay period.  Other problems that arises is when the schedule is posted, there is not scheduled date in which a new schedule will be posted, and with the schedule being a paper copy staff can only obtain it if they visit the store or is sent a picture of it. With everything done on paper the manager also has to remember what </w:t>
      </w:r>
      <w:r w:rsidR="006F01A3">
        <w:rPr>
          <w:iCs/>
        </w:rPr>
        <w:t>day’s</w:t>
      </w:r>
      <w:r w:rsidR="00A54346">
        <w:rPr>
          <w:iCs/>
        </w:rPr>
        <w:t xml:space="preserve"> people can and cannot work. In some cases an employee will be approved for days off, but then schedule for the same day because the manager may have forgotten.  The current system is error prone, inefficient and inaccessible. </w:t>
      </w:r>
      <w:r w:rsidR="006F01A3">
        <w:rPr>
          <w:iCs/>
        </w:rPr>
        <w:t xml:space="preserve"> By transitioning to an electronic system we can reduce tedious work, provide accessibility to the schedules</w:t>
      </w:r>
      <w:bookmarkStart w:id="0" w:name="_GoBack"/>
      <w:bookmarkEnd w:id="0"/>
      <w:r w:rsidR="006F01A3">
        <w:rPr>
          <w:iCs/>
        </w:rPr>
        <w:t xml:space="preserve"> and catch errors during schedule planning. </w:t>
      </w:r>
    </w:p>
    <w:p w:rsidR="00B05EB8" w:rsidRPr="007D7DF0" w:rsidRDefault="00B05EB8" w:rsidP="00025D23">
      <w:pPr>
        <w:rPr>
          <w:i/>
          <w:iCs/>
        </w:rPr>
      </w:pPr>
    </w:p>
    <w:p w:rsidR="0025008C" w:rsidRDefault="0025008C" w:rsidP="0025008C">
      <w:pPr>
        <w:pStyle w:val="Heading1"/>
        <w:rPr>
          <w:sz w:val="32"/>
        </w:rPr>
      </w:pPr>
      <w:r w:rsidRPr="0025008C">
        <w:rPr>
          <w:sz w:val="32"/>
        </w:rPr>
        <w:lastRenderedPageBreak/>
        <w:t>Intended Users</w:t>
      </w:r>
    </w:p>
    <w:p w:rsidR="00A23F00" w:rsidRDefault="00A23F00" w:rsidP="00A23F00">
      <w:pPr>
        <w:rPr>
          <w:rStyle w:val="SubtleEmphasis"/>
        </w:rPr>
      </w:pPr>
      <w:r>
        <w:rPr>
          <w:rStyle w:val="SubtleEmphasis"/>
        </w:rPr>
        <w:t>&lt;</w:t>
      </w:r>
      <w:r w:rsidRPr="00A23F00">
        <w:rPr>
          <w:rStyle w:val="SubtleEmphasis"/>
        </w:rPr>
        <w:t>Describe the primary users of the current system. Will this change with the new system? Why or why not?</w:t>
      </w:r>
      <w:r>
        <w:rPr>
          <w:rStyle w:val="SubtleEmphasis"/>
        </w:rPr>
        <w:t>&gt;</w:t>
      </w:r>
    </w:p>
    <w:p w:rsidR="007D7DF0" w:rsidRPr="007D7DF0" w:rsidRDefault="007D7DF0" w:rsidP="00A23F00"/>
    <w:p w:rsidR="00912A63" w:rsidRDefault="00912A63" w:rsidP="00912A63">
      <w:pPr>
        <w:pStyle w:val="Heading1"/>
        <w:ind w:firstLine="720"/>
        <w:rPr>
          <w:b/>
        </w:rPr>
      </w:pPr>
      <w:r w:rsidRPr="0025008C">
        <w:rPr>
          <w:b/>
        </w:rPr>
        <w:t>Goals, tasks, needs and wants of users</w:t>
      </w:r>
    </w:p>
    <w:p w:rsidR="00A23F00" w:rsidRDefault="00A23F00" w:rsidP="00A23F00">
      <w:pPr>
        <w:rPr>
          <w:rStyle w:val="SubtleEmphasis"/>
        </w:rPr>
      </w:pPr>
      <w:r>
        <w:rPr>
          <w:rStyle w:val="SubtleEmphasis"/>
        </w:rPr>
        <w:t>&lt;</w:t>
      </w:r>
      <w:r w:rsidRPr="00A23F00">
        <w:rPr>
          <w:rStyle w:val="SubtleEmphasis"/>
        </w:rPr>
        <w:t>For each primary user fully describe their goals, tasks, needs and wants</w:t>
      </w:r>
      <w:r>
        <w:rPr>
          <w:rStyle w:val="SubtleEmphasis"/>
        </w:rPr>
        <w:t>. Use a separate section heading to identify each user&gt;</w:t>
      </w:r>
    </w:p>
    <w:p w:rsidR="007D7DF0" w:rsidRPr="007D7DF0" w:rsidRDefault="007D7DF0" w:rsidP="00A23F00">
      <w:pPr>
        <w:rPr>
          <w:i/>
          <w:iCs/>
        </w:rPr>
      </w:pPr>
    </w:p>
    <w:p w:rsidR="0025008C" w:rsidRDefault="0025008C" w:rsidP="0025008C">
      <w:pPr>
        <w:pStyle w:val="Heading1"/>
        <w:rPr>
          <w:sz w:val="32"/>
        </w:rPr>
      </w:pPr>
      <w:r w:rsidRPr="0025008C">
        <w:rPr>
          <w:sz w:val="32"/>
        </w:rPr>
        <w:t>Contexts of use</w:t>
      </w:r>
    </w:p>
    <w:p w:rsidR="0025008C" w:rsidRPr="00DB55F2" w:rsidRDefault="00A23F00">
      <w:pPr>
        <w:rPr>
          <w:i/>
          <w:iCs/>
          <w:color w:val="764673" w:themeColor="accent6" w:themeShade="BF"/>
        </w:rPr>
      </w:pPr>
      <w:r w:rsidRPr="00A23F00">
        <w:rPr>
          <w:rStyle w:val="SubtleEmphasis"/>
        </w:rPr>
        <w:t>&lt;Where is the current system being used? Describe the physical setting</w:t>
      </w:r>
      <w:r>
        <w:rPr>
          <w:rStyle w:val="SubtleEmphasis"/>
        </w:rPr>
        <w:t>s</w:t>
      </w:r>
      <w:r w:rsidRPr="00A23F00">
        <w:rPr>
          <w:rStyle w:val="SubtleEmphasis"/>
        </w:rPr>
        <w:t xml:space="preserve"> (noise, activity, peak usage, etc.) </w:t>
      </w:r>
      <w:r>
        <w:rPr>
          <w:rStyle w:val="SubtleEmphasis"/>
        </w:rPr>
        <w:t>Use a separate section heading to identify the context of use for each user.</w:t>
      </w:r>
      <w:r w:rsidRPr="00A23F00">
        <w:rPr>
          <w:rStyle w:val="SubtleEmphasis"/>
        </w:rPr>
        <w:t xml:space="preserve"> Clearly paint a picture so that the reader can envision the system. Support your description with photos or other relevant images.</w:t>
      </w:r>
    </w:p>
    <w:sectPr w:rsidR="0025008C" w:rsidRPr="00DB55F2" w:rsidSect="007D7DF0">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346" w:rsidRDefault="00A54346" w:rsidP="007D7DF0">
      <w:pPr>
        <w:spacing w:after="0" w:line="240" w:lineRule="auto"/>
      </w:pPr>
      <w:r>
        <w:separator/>
      </w:r>
    </w:p>
  </w:endnote>
  <w:endnote w:type="continuationSeparator" w:id="0">
    <w:p w:rsidR="00A54346" w:rsidRDefault="00A54346" w:rsidP="007D7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5816137"/>
      <w:docPartObj>
        <w:docPartGallery w:val="Page Numbers (Bottom of Page)"/>
        <w:docPartUnique/>
      </w:docPartObj>
    </w:sdtPr>
    <w:sdtEndPr>
      <w:rPr>
        <w:noProof/>
      </w:rPr>
    </w:sdtEndPr>
    <w:sdtContent>
      <w:p w:rsidR="00A54346" w:rsidRDefault="00A54346">
        <w:pPr>
          <w:pStyle w:val="Footer"/>
          <w:jc w:val="right"/>
        </w:pPr>
        <w:r>
          <w:fldChar w:fldCharType="begin"/>
        </w:r>
        <w:r>
          <w:instrText xml:space="preserve"> PAGE   \* MERGEFORMAT </w:instrText>
        </w:r>
        <w:r>
          <w:fldChar w:fldCharType="separate"/>
        </w:r>
        <w:r w:rsidR="006F01A3">
          <w:rPr>
            <w:noProof/>
          </w:rPr>
          <w:t>1</w:t>
        </w:r>
        <w:r>
          <w:rPr>
            <w:noProof/>
          </w:rPr>
          <w:fldChar w:fldCharType="end"/>
        </w:r>
      </w:p>
    </w:sdtContent>
  </w:sdt>
  <w:p w:rsidR="00A54346" w:rsidRDefault="00A543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346" w:rsidRDefault="00A54346" w:rsidP="007D7DF0">
      <w:pPr>
        <w:spacing w:after="0" w:line="240" w:lineRule="auto"/>
      </w:pPr>
      <w:r>
        <w:separator/>
      </w:r>
    </w:p>
  </w:footnote>
  <w:footnote w:type="continuationSeparator" w:id="0">
    <w:p w:rsidR="00A54346" w:rsidRDefault="00A54346" w:rsidP="007D7DF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6C74"/>
    <w:multiLevelType w:val="hybridMultilevel"/>
    <w:tmpl w:val="D0FAB36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08C"/>
    <w:rsid w:val="00025D23"/>
    <w:rsid w:val="00071F35"/>
    <w:rsid w:val="001D1F7C"/>
    <w:rsid w:val="0025008C"/>
    <w:rsid w:val="0060290E"/>
    <w:rsid w:val="006F01A3"/>
    <w:rsid w:val="007D7DF0"/>
    <w:rsid w:val="00912A63"/>
    <w:rsid w:val="0097525D"/>
    <w:rsid w:val="00A23F00"/>
    <w:rsid w:val="00A54346"/>
    <w:rsid w:val="00AA0E5C"/>
    <w:rsid w:val="00B05EB8"/>
    <w:rsid w:val="00DB55F2"/>
    <w:rsid w:val="00DF4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08C"/>
    <w:rPr>
      <w:rFonts w:ascii="Cambria" w:hAnsi="Cambria"/>
      <w:sz w:val="22"/>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sid w:val="007D7DF0"/>
    <w:rPr>
      <w:i/>
      <w:iCs/>
      <w:color w:val="764673" w:themeColor="accent6" w:themeShade="BF"/>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D7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DF0"/>
    <w:rPr>
      <w:rFonts w:ascii="Cambria" w:hAnsi="Cambria"/>
      <w:sz w:val="22"/>
    </w:rPr>
  </w:style>
  <w:style w:type="paragraph" w:styleId="Footer">
    <w:name w:val="footer"/>
    <w:basedOn w:val="Normal"/>
    <w:link w:val="FooterChar"/>
    <w:uiPriority w:val="99"/>
    <w:unhideWhenUsed/>
    <w:rsid w:val="007D7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DF0"/>
    <w:rPr>
      <w:rFonts w:ascii="Cambria" w:hAnsi="Cambria"/>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08C"/>
    <w:rPr>
      <w:rFonts w:ascii="Cambria" w:hAnsi="Cambria"/>
      <w:sz w:val="22"/>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sid w:val="007D7DF0"/>
    <w:rPr>
      <w:i/>
      <w:iCs/>
      <w:color w:val="764673" w:themeColor="accent6" w:themeShade="BF"/>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D7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DF0"/>
    <w:rPr>
      <w:rFonts w:ascii="Cambria" w:hAnsi="Cambria"/>
      <w:sz w:val="22"/>
    </w:rPr>
  </w:style>
  <w:style w:type="paragraph" w:styleId="Footer">
    <w:name w:val="footer"/>
    <w:basedOn w:val="Normal"/>
    <w:link w:val="FooterChar"/>
    <w:uiPriority w:val="99"/>
    <w:unhideWhenUsed/>
    <w:rsid w:val="007D7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DF0"/>
    <w:rPr>
      <w:rFonts w:ascii="Cambria" w:hAnsi="Cambr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on\AppData\Roaming\Microsoft\Templates\Ion%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86DE5546344585856AA77D1585CA32"/>
        <w:category>
          <w:name w:val="General"/>
          <w:gallery w:val="placeholder"/>
        </w:category>
        <w:types>
          <w:type w:val="bbPlcHdr"/>
        </w:types>
        <w:behaviors>
          <w:behavior w:val="content"/>
        </w:behaviors>
        <w:guid w:val="{0175EDEE-3F65-4F11-AF03-FD5612DB5A17}"/>
      </w:docPartPr>
      <w:docPartBody>
        <w:p w:rsidR="00304E98" w:rsidRDefault="003E319C" w:rsidP="003E319C">
          <w:pPr>
            <w:pStyle w:val="2386DE5546344585856AA77D1585CA32"/>
          </w:pPr>
          <w:r>
            <w:rPr>
              <w:rFonts w:asciiTheme="majorHAnsi" w:eastAsiaTheme="majorEastAsia" w:hAnsiTheme="majorHAnsi" w:cstheme="majorBidi"/>
              <w:color w:val="4F81BD" w:themeColor="accent1"/>
              <w:sz w:val="88"/>
              <w:szCs w:val="88"/>
            </w:rPr>
            <w:t>[Document title]</w:t>
          </w:r>
        </w:p>
      </w:docPartBody>
    </w:docPart>
    <w:docPart>
      <w:docPartPr>
        <w:name w:val="606B2ED178B34014AC964070D140B782"/>
        <w:category>
          <w:name w:val="General"/>
          <w:gallery w:val="placeholder"/>
        </w:category>
        <w:types>
          <w:type w:val="bbPlcHdr"/>
        </w:types>
        <w:behaviors>
          <w:behavior w:val="content"/>
        </w:behaviors>
        <w:guid w:val="{A3ECEFF1-8C09-4217-8E89-59E0C061C655}"/>
      </w:docPartPr>
      <w:docPartBody>
        <w:p w:rsidR="00304E98" w:rsidRDefault="003E319C" w:rsidP="003E319C">
          <w:pPr>
            <w:pStyle w:val="606B2ED178B34014AC964070D140B782"/>
          </w:pPr>
          <w:r>
            <w:rPr>
              <w:color w:val="365F91" w:themeColor="accent1" w:themeShade="BF"/>
              <w:sz w:val="24"/>
              <w:szCs w:val="24"/>
            </w:rPr>
            <w:t>[Document subtitle]</w:t>
          </w:r>
        </w:p>
      </w:docPartBody>
    </w:docPart>
    <w:docPart>
      <w:docPartPr>
        <w:name w:val="90535319BCBA487A8A0084D7E69775F0"/>
        <w:category>
          <w:name w:val="General"/>
          <w:gallery w:val="placeholder"/>
        </w:category>
        <w:types>
          <w:type w:val="bbPlcHdr"/>
        </w:types>
        <w:behaviors>
          <w:behavior w:val="content"/>
        </w:behaviors>
        <w:guid w:val="{96514AB3-DC98-486E-A638-F1CFE6A78F2D}"/>
      </w:docPartPr>
      <w:docPartBody>
        <w:p w:rsidR="00304E98" w:rsidRDefault="003E319C" w:rsidP="003E319C">
          <w:pPr>
            <w:pStyle w:val="90535319BCBA487A8A0084D7E69775F0"/>
          </w:pPr>
          <w:r>
            <w:rPr>
              <w:color w:val="4F81BD" w:themeColor="accent1"/>
              <w:sz w:val="28"/>
              <w:szCs w:val="28"/>
            </w:rPr>
            <w:t>[Author name]</w:t>
          </w:r>
        </w:p>
      </w:docPartBody>
    </w:docPart>
    <w:docPart>
      <w:docPartPr>
        <w:name w:val="5779E73C45CD422DB587B0539DB5D022"/>
        <w:category>
          <w:name w:val="General"/>
          <w:gallery w:val="placeholder"/>
        </w:category>
        <w:types>
          <w:type w:val="bbPlcHdr"/>
        </w:types>
        <w:behaviors>
          <w:behavior w:val="content"/>
        </w:behaviors>
        <w:guid w:val="{B0F9EBDC-D61C-43C0-A76B-CEC1117E6364}"/>
      </w:docPartPr>
      <w:docPartBody>
        <w:p w:rsidR="00304E98" w:rsidRDefault="003E319C" w:rsidP="003E319C">
          <w:pPr>
            <w:pStyle w:val="5779E73C45CD422DB587B0539DB5D022"/>
          </w:pPr>
          <w:r>
            <w:rPr>
              <w:color w:val="4F81BD"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19C"/>
    <w:rsid w:val="001C1FDF"/>
    <w:rsid w:val="00304E98"/>
    <w:rsid w:val="003E319C"/>
    <w:rsid w:val="00807E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132837AC8548148050029C5ACD8C56">
    <w:name w:val="BB132837AC8548148050029C5ACD8C56"/>
    <w:rsid w:val="003E319C"/>
  </w:style>
  <w:style w:type="paragraph" w:customStyle="1" w:styleId="2386DE5546344585856AA77D1585CA32">
    <w:name w:val="2386DE5546344585856AA77D1585CA32"/>
    <w:rsid w:val="003E319C"/>
  </w:style>
  <w:style w:type="paragraph" w:customStyle="1" w:styleId="606B2ED178B34014AC964070D140B782">
    <w:name w:val="606B2ED178B34014AC964070D140B782"/>
    <w:rsid w:val="003E319C"/>
  </w:style>
  <w:style w:type="paragraph" w:customStyle="1" w:styleId="90535319BCBA487A8A0084D7E69775F0">
    <w:name w:val="90535319BCBA487A8A0084D7E69775F0"/>
    <w:rsid w:val="003E319C"/>
  </w:style>
  <w:style w:type="paragraph" w:customStyle="1" w:styleId="5779E73C45CD422DB587B0539DB5D022">
    <w:name w:val="5779E73C45CD422DB587B0539DB5D022"/>
    <w:rsid w:val="003E31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132837AC8548148050029C5ACD8C56">
    <w:name w:val="BB132837AC8548148050029C5ACD8C56"/>
    <w:rsid w:val="003E319C"/>
  </w:style>
  <w:style w:type="paragraph" w:customStyle="1" w:styleId="2386DE5546344585856AA77D1585CA32">
    <w:name w:val="2386DE5546344585856AA77D1585CA32"/>
    <w:rsid w:val="003E319C"/>
  </w:style>
  <w:style w:type="paragraph" w:customStyle="1" w:styleId="606B2ED178B34014AC964070D140B782">
    <w:name w:val="606B2ED178B34014AC964070D140B782"/>
    <w:rsid w:val="003E319C"/>
  </w:style>
  <w:style w:type="paragraph" w:customStyle="1" w:styleId="90535319BCBA487A8A0084D7E69775F0">
    <w:name w:val="90535319BCBA487A8A0084D7E69775F0"/>
    <w:rsid w:val="003E319C"/>
  </w:style>
  <w:style w:type="paragraph" w:customStyle="1" w:styleId="5779E73C45CD422DB587B0539DB5D022">
    <w:name w:val="5779E73C45CD422DB587B0539DB5D022"/>
    <w:rsid w:val="003E31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\Users\Sharon\AppData\Roaming\Microsoft\Templates\Ion design (blank).dotx</Template>
  <TotalTime>5</TotalTime>
  <Pages>3</Pages>
  <Words>509</Words>
  <Characters>2902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Introduction to Interaction Design</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Scheduler Project Proposal</dc:title>
  <dc:subject>Design Report</dc:subject>
  <dc:creator>Wilson Ho</dc:creator>
  <cp:keywords/>
  <cp:lastModifiedBy>Wilson Ho</cp:lastModifiedBy>
  <cp:revision>2</cp:revision>
  <dcterms:created xsi:type="dcterms:W3CDTF">2015-09-16T05:37:00Z</dcterms:created>
  <dcterms:modified xsi:type="dcterms:W3CDTF">2015-09-16T05:37:00Z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